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FBC6B" w14:textId="77777777" w:rsidR="00847944" w:rsidRPr="00F53527" w:rsidRDefault="0099687C" w:rsidP="0099687C">
      <w:pPr>
        <w:jc w:val="center"/>
        <w:rPr>
          <w:rFonts w:cs="Arial"/>
          <w:b/>
          <w:noProof/>
          <w:sz w:val="36"/>
          <w:lang w:val="es-PE"/>
        </w:rPr>
      </w:pPr>
      <w:r w:rsidRPr="00F53527">
        <w:rPr>
          <w:rFonts w:cs="Arial"/>
          <w:b/>
          <w:noProof/>
          <w:sz w:val="36"/>
          <w:lang w:val="es-PE"/>
        </w:rPr>
        <w:t>INFORME DE AVANCE DE PROYECTO</w:t>
      </w:r>
      <w:r w:rsidR="00133D87">
        <w:rPr>
          <w:rFonts w:cs="Arial"/>
          <w:b/>
          <w:noProof/>
          <w:sz w:val="36"/>
          <w:lang w:val="es-PE"/>
        </w:rPr>
        <w:t xml:space="preserve"> PETI</w:t>
      </w:r>
    </w:p>
    <w:p w14:paraId="79AC43D6" w14:textId="77777777" w:rsidR="0099687C" w:rsidRPr="00F53527" w:rsidRDefault="0099687C" w:rsidP="000361A2">
      <w:pPr>
        <w:rPr>
          <w:rFonts w:cs="Arial"/>
          <w:b/>
          <w:noProof/>
          <w:sz w:val="24"/>
          <w:szCs w:val="24"/>
          <w:lang w:val="es-PE"/>
        </w:rPr>
      </w:pPr>
    </w:p>
    <w:p w14:paraId="60B36964" w14:textId="77777777" w:rsidR="0099687C" w:rsidRPr="00F53527" w:rsidRDefault="00F53527" w:rsidP="00F53527">
      <w:pPr>
        <w:rPr>
          <w:rFonts w:cs="Arial"/>
          <w:noProof/>
          <w:sz w:val="20"/>
          <w:szCs w:val="20"/>
          <w:lang w:val="es-PE"/>
        </w:rPr>
      </w:pPr>
      <w:r w:rsidRPr="00F53527">
        <w:rPr>
          <w:rFonts w:cs="Arial"/>
          <w:noProof/>
          <w:sz w:val="20"/>
          <w:szCs w:val="20"/>
          <w:lang w:val="es-PE"/>
        </w:rPr>
        <w:t>Docente: Dr. Oscar Jimenez Flores</w:t>
      </w:r>
    </w:p>
    <w:p w14:paraId="5DDF1CE2" w14:textId="77777777" w:rsidR="00B460B2" w:rsidRPr="00F53527" w:rsidRDefault="00B460B2" w:rsidP="005A0145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529"/>
        <w:gridCol w:w="850"/>
        <w:gridCol w:w="2148"/>
      </w:tblGrid>
      <w:tr w:rsidR="00F53527" w:rsidRPr="00F53527" w14:paraId="6B39ABB6" w14:textId="77777777" w:rsidTr="00D130E2">
        <w:trPr>
          <w:trHeight w:val="576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14:paraId="5363F818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Título del proyecto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1CBDD7" w14:textId="77777777" w:rsidR="002B2A73" w:rsidRDefault="002B2A73" w:rsidP="002B2A7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Sistema de Planeamiento Estratégico</w:t>
            </w:r>
          </w:p>
          <w:p w14:paraId="3D31A36F" w14:textId="7CABBAA4" w:rsidR="001C39AD" w:rsidRPr="00F53527" w:rsidRDefault="002B2A73" w:rsidP="002B2A73">
            <w:pPr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Municipalidad Distrital Crnl. Gregorio Albarracín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softHyphen/>
              <w:t xml:space="preserve"> Lanchipa (MD-CGAL)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3457B6B0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Fecha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4083DDA" w14:textId="67419EF3" w:rsidR="001C39AD" w:rsidRPr="00F53527" w:rsidRDefault="00254A50" w:rsidP="0099687C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23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 w:rsidR="00133D87">
              <w:rPr>
                <w:rFonts w:cs="Arial"/>
                <w:b/>
                <w:noProof/>
                <w:sz w:val="20"/>
                <w:szCs w:val="20"/>
                <w:lang w:val="es-PE"/>
              </w:rPr>
              <w:t>05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 w:rsidR="00133D87">
              <w:rPr>
                <w:rFonts w:cs="Arial"/>
                <w:b/>
                <w:noProof/>
                <w:sz w:val="20"/>
                <w:szCs w:val="20"/>
                <w:lang w:val="es-PE"/>
              </w:rPr>
              <w:t>2024</w:t>
            </w:r>
          </w:p>
        </w:tc>
      </w:tr>
    </w:tbl>
    <w:p w14:paraId="1E7D44F4" w14:textId="77777777" w:rsidR="005A0145" w:rsidRPr="00F53527" w:rsidRDefault="005A0145" w:rsidP="00B460B2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88"/>
        <w:gridCol w:w="1986"/>
        <w:gridCol w:w="3082"/>
        <w:gridCol w:w="2024"/>
      </w:tblGrid>
      <w:tr w:rsidR="00F53527" w:rsidRPr="00F53527" w14:paraId="37A9C994" w14:textId="77777777" w:rsidTr="00A76CAD">
        <w:trPr>
          <w:trHeight w:val="576"/>
        </w:trPr>
        <w:tc>
          <w:tcPr>
            <w:tcW w:w="3688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6CB0468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Integrante</w:t>
            </w:r>
          </w:p>
        </w:tc>
        <w:tc>
          <w:tcPr>
            <w:tcW w:w="198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74D35C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Código de estudiante</w:t>
            </w:r>
          </w:p>
        </w:tc>
        <w:tc>
          <w:tcPr>
            <w:tcW w:w="308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DD5880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Correo electrónico</w:t>
            </w:r>
          </w:p>
        </w:tc>
        <w:tc>
          <w:tcPr>
            <w:tcW w:w="2024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98E584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Rol o Función</w:t>
            </w:r>
          </w:p>
        </w:tc>
      </w:tr>
      <w:tr w:rsidR="002B2A73" w:rsidRPr="00F53527" w14:paraId="24390973" w14:textId="77777777" w:rsidTr="00A76CAD">
        <w:trPr>
          <w:trHeight w:val="576"/>
        </w:trPr>
        <w:tc>
          <w:tcPr>
            <w:tcW w:w="3688" w:type="dxa"/>
            <w:shd w:val="clear" w:color="auto" w:fill="auto"/>
            <w:vAlign w:val="center"/>
          </w:tcPr>
          <w:p w14:paraId="07A6F754" w14:textId="77777777" w:rsidR="002B2A73" w:rsidRPr="00F53527" w:rsidRDefault="002B2A73" w:rsidP="002B2A73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Ccalli Chata, Joel Robert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B6B0CB6" w14:textId="77777777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2017057528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44D368A0" w14:textId="0398752E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jc2017057528@virtual.upt.pe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7D61990A" w14:textId="447854BB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36616F">
              <w:rPr>
                <w:rFonts w:cs="Arial"/>
                <w:color w:val="000000"/>
              </w:rPr>
              <w:t>Programador</w:t>
            </w:r>
            <w:r>
              <w:rPr>
                <w:rFonts w:cs="Arial"/>
                <w:color w:val="000000"/>
              </w:rPr>
              <w:t xml:space="preserve"> / Analista de Base de datos</w:t>
            </w:r>
          </w:p>
        </w:tc>
      </w:tr>
      <w:tr w:rsidR="002B2A73" w:rsidRPr="00F53527" w14:paraId="5ADE84B6" w14:textId="77777777" w:rsidTr="00A76CAD">
        <w:trPr>
          <w:trHeight w:val="576"/>
        </w:trPr>
        <w:tc>
          <w:tcPr>
            <w:tcW w:w="3688" w:type="dxa"/>
            <w:shd w:val="clear" w:color="auto" w:fill="auto"/>
            <w:vAlign w:val="center"/>
          </w:tcPr>
          <w:p w14:paraId="3B2C3B26" w14:textId="0C49F67C" w:rsidR="002B2A73" w:rsidRPr="00F53527" w:rsidRDefault="002B2A73" w:rsidP="002B2A73">
            <w:pPr>
              <w:rPr>
                <w:rFonts w:cs="Arial"/>
                <w:bCs/>
                <w:noProof/>
                <w:lang w:val="es-PE"/>
              </w:rPr>
            </w:pPr>
            <w:r w:rsidRPr="001B13E9">
              <w:rPr>
                <w:rFonts w:cs="Arial"/>
                <w:bCs/>
                <w:noProof/>
                <w:lang w:val="es-PE"/>
              </w:rPr>
              <w:t>Llantay Machaca</w:t>
            </w:r>
            <w:r>
              <w:rPr>
                <w:rFonts w:cs="Arial"/>
                <w:bCs/>
                <w:noProof/>
                <w:lang w:val="es-PE"/>
              </w:rPr>
              <w:t>,</w:t>
            </w:r>
            <w:r w:rsidRPr="001B13E9">
              <w:rPr>
                <w:rFonts w:cs="Arial"/>
                <w:bCs/>
                <w:noProof/>
                <w:lang w:val="es-PE"/>
              </w:rPr>
              <w:t xml:space="preserve"> Marjiory Grace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2AE5E764" w14:textId="6BFF4631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1B13E9"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2020068951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50EA9ED9" w14:textId="46CABB28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1B13E9">
              <w:rPr>
                <w:rFonts w:cs="Arial"/>
                <w:bCs/>
                <w:noProof/>
                <w:sz w:val="20"/>
                <w:szCs w:val="20"/>
                <w:lang w:val="es-PE"/>
              </w:rPr>
              <w:t>ml2020068951@virtual.upt.pe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53DCDB86" w14:textId="5B57A4FA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</w:rPr>
              <w:t xml:space="preserve">Jefe de Proyecto / </w:t>
            </w:r>
            <w:r w:rsidRPr="0036616F">
              <w:rPr>
                <w:rFonts w:cs="Arial"/>
                <w:color w:val="000000"/>
              </w:rPr>
              <w:t>Programador</w:t>
            </w:r>
          </w:p>
        </w:tc>
      </w:tr>
      <w:tr w:rsidR="002B2A73" w:rsidRPr="00F53527" w14:paraId="1D42EC27" w14:textId="77777777" w:rsidTr="00A76CAD">
        <w:trPr>
          <w:trHeight w:val="576"/>
        </w:trPr>
        <w:tc>
          <w:tcPr>
            <w:tcW w:w="3688" w:type="dxa"/>
            <w:shd w:val="clear" w:color="auto" w:fill="auto"/>
            <w:vAlign w:val="center"/>
          </w:tcPr>
          <w:p w14:paraId="25961C93" w14:textId="4D57D154" w:rsidR="002B2A73" w:rsidRPr="00F53527" w:rsidRDefault="002B2A73" w:rsidP="002B2A73">
            <w:pPr>
              <w:rPr>
                <w:rFonts w:cs="Arial"/>
                <w:bCs/>
                <w:noProof/>
                <w:lang w:val="es-PE"/>
              </w:rPr>
            </w:pPr>
            <w:r w:rsidRPr="001B13E9">
              <w:rPr>
                <w:rFonts w:cs="Arial"/>
                <w:bCs/>
                <w:noProof/>
                <w:lang w:val="es-PE"/>
              </w:rPr>
              <w:t>Ticahuanca</w:t>
            </w:r>
            <w:r>
              <w:t xml:space="preserve"> </w:t>
            </w:r>
            <w:r w:rsidRPr="001B13E9">
              <w:rPr>
                <w:rFonts w:cs="Arial"/>
                <w:bCs/>
                <w:noProof/>
                <w:lang w:val="es-PE"/>
              </w:rPr>
              <w:t>Fiorela Milady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0AD300CF" w14:textId="28FF69DD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Style w:val="selectable-text"/>
              </w:rPr>
              <w:t>2020068765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5BD2AAA9" w14:textId="45A260B2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1B13E9">
              <w:rPr>
                <w:rFonts w:cs="Arial"/>
                <w:bCs/>
                <w:noProof/>
                <w:sz w:val="20"/>
                <w:szCs w:val="20"/>
                <w:lang w:val="es-PE"/>
              </w:rPr>
              <w:t>ft2020068765@virtual.upt.pe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3BEA0EB4" w14:textId="001A123D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</w:rPr>
              <w:t xml:space="preserve">Documentador / </w:t>
            </w:r>
            <w:r w:rsidRPr="0036616F">
              <w:rPr>
                <w:rFonts w:cs="Arial"/>
                <w:color w:val="000000"/>
              </w:rPr>
              <w:t>Programador</w:t>
            </w:r>
          </w:p>
        </w:tc>
      </w:tr>
      <w:tr w:rsidR="002B2A73" w:rsidRPr="00F53527" w14:paraId="7DC865A4" w14:textId="77777777" w:rsidTr="00A76CAD">
        <w:trPr>
          <w:trHeight w:val="576"/>
        </w:trPr>
        <w:tc>
          <w:tcPr>
            <w:tcW w:w="3688" w:type="dxa"/>
            <w:shd w:val="clear" w:color="auto" w:fill="auto"/>
            <w:vAlign w:val="center"/>
          </w:tcPr>
          <w:p w14:paraId="3023610D" w14:textId="2B1DE6FB" w:rsidR="002B2A73" w:rsidRPr="001B13E9" w:rsidRDefault="002B2A73" w:rsidP="002B2A73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A</w:t>
            </w:r>
            <w:r w:rsidRPr="001B13E9">
              <w:rPr>
                <w:rFonts w:cs="Arial"/>
                <w:bCs/>
                <w:noProof/>
                <w:lang w:val="es-PE"/>
              </w:rPr>
              <w:t xml:space="preserve">paza </w:t>
            </w:r>
            <w:r>
              <w:rPr>
                <w:rFonts w:cs="Arial"/>
                <w:bCs/>
                <w:noProof/>
                <w:lang w:val="es-PE"/>
              </w:rPr>
              <w:t>M</w:t>
            </w:r>
            <w:r w:rsidRPr="001B13E9">
              <w:rPr>
                <w:rFonts w:cs="Arial"/>
                <w:bCs/>
                <w:noProof/>
                <w:lang w:val="es-PE"/>
              </w:rPr>
              <w:t>amani</w:t>
            </w:r>
            <w:r>
              <w:rPr>
                <w:rFonts w:cs="Arial"/>
                <w:bCs/>
                <w:noProof/>
                <w:lang w:val="es-PE"/>
              </w:rPr>
              <w:t xml:space="preserve">, </w:t>
            </w:r>
            <w:r w:rsidRPr="001B13E9">
              <w:rPr>
                <w:rFonts w:cs="Arial"/>
                <w:bCs/>
                <w:noProof/>
                <w:lang w:val="es-PE"/>
              </w:rPr>
              <w:t>Edward Hernán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584EE9DE" w14:textId="38C4E377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1B13E9">
              <w:rPr>
                <w:rFonts w:cs="Arial"/>
                <w:bCs/>
                <w:noProof/>
                <w:sz w:val="20"/>
                <w:szCs w:val="20"/>
                <w:lang w:val="es-PE"/>
              </w:rPr>
              <w:t>2018060915</w:t>
            </w:r>
          </w:p>
        </w:tc>
        <w:tc>
          <w:tcPr>
            <w:tcW w:w="3082" w:type="dxa"/>
            <w:shd w:val="clear" w:color="auto" w:fill="auto"/>
            <w:vAlign w:val="center"/>
          </w:tcPr>
          <w:p w14:paraId="666EC1B0" w14:textId="2820C8FE" w:rsidR="002B2A73" w:rsidRPr="00F53527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B70425">
              <w:rPr>
                <w:rFonts w:cs="Arial"/>
                <w:bCs/>
                <w:noProof/>
                <w:sz w:val="20"/>
                <w:szCs w:val="20"/>
                <w:lang w:val="es-PE"/>
              </w:rPr>
              <w:t>ft2020068765@virtual.upt.pe</w:t>
            </w:r>
          </w:p>
        </w:tc>
        <w:tc>
          <w:tcPr>
            <w:tcW w:w="2024" w:type="dxa"/>
            <w:shd w:val="clear" w:color="auto" w:fill="auto"/>
            <w:vAlign w:val="center"/>
          </w:tcPr>
          <w:p w14:paraId="42096730" w14:textId="0587529A" w:rsidR="002B2A73" w:rsidRDefault="002B2A73" w:rsidP="002B2A73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</w:rPr>
              <w:t xml:space="preserve">Documentador / </w:t>
            </w:r>
            <w:r w:rsidRPr="0036616F">
              <w:rPr>
                <w:rFonts w:cs="Arial"/>
                <w:color w:val="000000"/>
              </w:rPr>
              <w:t>Programador</w:t>
            </w:r>
          </w:p>
        </w:tc>
      </w:tr>
    </w:tbl>
    <w:p w14:paraId="2B6A6910" w14:textId="77777777" w:rsidR="005A0145" w:rsidRPr="00F53527" w:rsidRDefault="005A0145" w:rsidP="00B460B2">
      <w:pPr>
        <w:rPr>
          <w:rFonts w:cs="Arial"/>
          <w:b/>
          <w:noProof/>
          <w:sz w:val="36"/>
          <w:lang w:val="es-PE"/>
        </w:rPr>
      </w:pPr>
    </w:p>
    <w:p w14:paraId="2C4D5CEF" w14:textId="77777777" w:rsidR="005A0145" w:rsidRPr="00F53527" w:rsidRDefault="005A0145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ESTADO DEL PROYECTO ESTA SEMANA</w:t>
      </w: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2263"/>
        <w:gridCol w:w="8532"/>
      </w:tblGrid>
      <w:tr w:rsidR="00F53527" w:rsidRPr="00F53527" w14:paraId="204365FB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EF319A9" w14:textId="77777777" w:rsidR="001C61A0" w:rsidRPr="00F53527" w:rsidRDefault="001B634B" w:rsidP="001C61A0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Número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2C4442" w14:textId="0A2A424B" w:rsidR="001C61A0" w:rsidRPr="00F53527" w:rsidRDefault="008F1AEF" w:rsidP="001C61A0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Segundo</w:t>
            </w:r>
            <w:r w:rsidR="001906FF"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avance</w:t>
            </w:r>
          </w:p>
        </w:tc>
      </w:tr>
      <w:tr w:rsidR="001B634B" w:rsidRPr="00133D87" w14:paraId="3A933CA5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4AC0508" w14:textId="77777777" w:rsidR="001B634B" w:rsidRPr="00F53527" w:rsidRDefault="001B634B" w:rsidP="001B634B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URL Github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49DC3F" w14:textId="77777777" w:rsidR="001B634B" w:rsidRPr="00F53527" w:rsidRDefault="00133D87" w:rsidP="001B634B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133D87">
              <w:rPr>
                <w:rFonts w:cs="Arial"/>
                <w:bCs/>
                <w:noProof/>
                <w:sz w:val="20"/>
                <w:szCs w:val="20"/>
                <w:lang w:val="es-PE"/>
              </w:rPr>
              <w:t>https://github.com/edwardapaza/Proyecto_Peti</w:t>
            </w:r>
          </w:p>
        </w:tc>
      </w:tr>
      <w:tr w:rsidR="008F1AEF" w:rsidRPr="00133D87" w14:paraId="45CF1A75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21781952" w14:textId="5AFF156E" w:rsidR="008F1AEF" w:rsidRPr="00F53527" w:rsidRDefault="008F1AEF" w:rsidP="001B634B">
            <w:pPr>
              <w:rPr>
                <w:rFonts w:cs="Arial"/>
                <w:noProof/>
                <w:lang w:val="es-PE"/>
              </w:rPr>
            </w:pPr>
            <w:r>
              <w:rPr>
                <w:rFonts w:cs="Arial"/>
                <w:noProof/>
                <w:lang w:val="es-PE"/>
              </w:rPr>
              <w:t>%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702F31" w14:textId="62F1C024" w:rsidR="008F1AEF" w:rsidRPr="00133D87" w:rsidRDefault="00665C75" w:rsidP="001B634B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40</w:t>
            </w:r>
            <w:r w:rsidR="008F1AEF">
              <w:rPr>
                <w:rFonts w:cs="Arial"/>
                <w:bCs/>
                <w:noProof/>
                <w:sz w:val="20"/>
                <w:szCs w:val="20"/>
                <w:lang w:val="es-PE"/>
              </w:rPr>
              <w:t>%</w:t>
            </w:r>
          </w:p>
        </w:tc>
      </w:tr>
    </w:tbl>
    <w:p w14:paraId="3D8A6507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0"/>
          <w:szCs w:val="20"/>
          <w:lang w:val="es-PE"/>
        </w:rPr>
      </w:pPr>
    </w:p>
    <w:p w14:paraId="01528448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8"/>
          <w:szCs w:val="15"/>
          <w:lang w:val="es-PE"/>
        </w:rPr>
      </w:pPr>
      <w:r w:rsidRPr="00F53527">
        <w:rPr>
          <w:rFonts w:cs="Arial"/>
          <w:noProof/>
          <w:sz w:val="28"/>
          <w:szCs w:val="15"/>
          <w:lang w:val="es-PE"/>
        </w:rPr>
        <w:t>RESUMEN</w:t>
      </w:r>
    </w:p>
    <w:p w14:paraId="55A95D40" w14:textId="77777777" w:rsidR="001C61A0" w:rsidRPr="00F53527" w:rsidRDefault="001C61A0" w:rsidP="001C61A0">
      <w:pPr>
        <w:rPr>
          <w:noProof/>
          <w:lang w:val="es-PE"/>
        </w:rPr>
      </w:pPr>
      <w:r w:rsidRPr="00F53527">
        <w:rPr>
          <w:noProof/>
          <w:lang w:val="es-PE"/>
        </w:rPr>
        <w:t>Ingrese información aquí sobre el estado general y los aspectos más destacados</w:t>
      </w:r>
      <w:r w:rsidR="0099687C" w:rsidRPr="00F53527">
        <w:rPr>
          <w:noProof/>
          <w:lang w:val="es-PE"/>
        </w:rPr>
        <w:t xml:space="preserve"> del avance del proyecto en esta semana.</w:t>
      </w:r>
    </w:p>
    <w:p w14:paraId="5D6B48B3" w14:textId="77777777" w:rsidR="001C61A0" w:rsidRPr="00F53527" w:rsidRDefault="001C61A0" w:rsidP="001C61A0">
      <w:pPr>
        <w:rPr>
          <w:noProof/>
          <w:sz w:val="10"/>
          <w:szCs w:val="10"/>
          <w:lang w:val="es-PE"/>
        </w:rPr>
      </w:pP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53527" w:rsidRPr="00133D87" w14:paraId="75AA0F7F" w14:textId="77777777" w:rsidTr="005C1707">
        <w:trPr>
          <w:trHeight w:val="841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77D0E845" w14:textId="77777777" w:rsidR="005A0145" w:rsidRPr="00F53527" w:rsidRDefault="005A0145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3CB6672F" w14:textId="77777777" w:rsidR="002B2A73" w:rsidRDefault="002B2A73" w:rsidP="002B2A7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En </w:t>
            </w:r>
            <w:r w:rsidRPr="00B0008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esta semana, hemos 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avanzado</w:t>
            </w:r>
            <w:r w:rsidRPr="00B0008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en la evaluación interna de nuestra cadena de valor, identificando 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los </w:t>
            </w:r>
            <w:r w:rsidRPr="00B0008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puntos fuert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es y debilidades. El trabajo en equipo nos permite desarrollar nuestras </w:t>
            </w:r>
            <w:r w:rsidRPr="00B0008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>capacidades</w:t>
            </w:r>
            <w:r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 y potenciar nuestras competencias, para implementar el Sistema de Planeamiento Estratégico</w:t>
            </w:r>
            <w:r w:rsidRPr="00B0008F"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  <w:t xml:space="preserve">. </w:t>
            </w:r>
          </w:p>
          <w:p w14:paraId="3CA154C9" w14:textId="77777777" w:rsidR="002B2A73" w:rsidRDefault="002B2A73" w:rsidP="002B2A73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ES" w:eastAsia="es-ES"/>
              </w:rPr>
            </w:pPr>
          </w:p>
          <w:p w14:paraId="143E6D47" w14:textId="77777777" w:rsidR="002B2A73" w:rsidRPr="00177421" w:rsidRDefault="002B2A73" w:rsidP="002B2A73">
            <w:pPr>
              <w:jc w:val="both"/>
              <w:rPr>
                <w:rFonts w:ascii="Arial Cuerpo" w:hAnsi="Arial Cuerpo" w:cstheme="minorHAnsi"/>
                <w:lang w:val="es-ES" w:eastAsia="es-ES"/>
              </w:rPr>
            </w:pPr>
            <w:r w:rsidRPr="00177421">
              <w:rPr>
                <w:rFonts w:ascii="Arial Cuerpo" w:hAnsi="Arial Cuerpo" w:cs="Arial"/>
                <w:bCs/>
                <w:noProof/>
                <w:sz w:val="22"/>
                <w:szCs w:val="22"/>
                <w:lang w:val="es-PE"/>
              </w:rPr>
              <w:t>Diseño y Desarrollo del Sistema: Hemos diseñado y desarrollado un sistema basado en Python para facilitar la gestión eficiente del registro de usuarios y otras actividades administrativas. Este sistema se centra en la creación, lectura, actualización y eliminación (CRUD) de registros, así como en la gestión de tareas administrativas cruciales</w:t>
            </w:r>
          </w:p>
          <w:p w14:paraId="7537B866" w14:textId="3F22FFA6" w:rsidR="0099687C" w:rsidRPr="00F53527" w:rsidRDefault="0099687C" w:rsidP="00DA7690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</w:tr>
    </w:tbl>
    <w:p w14:paraId="379AF4A0" w14:textId="77777777" w:rsidR="00EB6FD8" w:rsidRDefault="00EB6FD8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p w14:paraId="1B6F3CF1" w14:textId="77777777" w:rsidR="00254A50" w:rsidRDefault="00254A50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p w14:paraId="782CA188" w14:textId="77777777" w:rsidR="00254A50" w:rsidRDefault="00254A50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>
        <w:rPr>
          <w:rFonts w:cs="Arial"/>
          <w:bCs/>
          <w:noProof/>
          <w:sz w:val="32"/>
          <w:szCs w:val="16"/>
          <w:lang w:val="es-PE"/>
        </w:rPr>
        <w:t>Primer Avance:</w:t>
      </w:r>
      <w:r>
        <w:rPr>
          <w:rFonts w:cs="Arial"/>
          <w:bCs/>
          <w:noProof/>
          <w:sz w:val="32"/>
          <w:szCs w:val="16"/>
          <w:lang w:val="es-PE"/>
        </w:rPr>
        <w:br/>
      </w:r>
      <w:r>
        <w:rPr>
          <w:rFonts w:cs="Arial"/>
          <w:bCs/>
          <w:noProof/>
          <w:sz w:val="32"/>
          <w:szCs w:val="16"/>
          <w:lang w:val="es-PE"/>
        </w:rPr>
        <w:br/>
      </w:r>
      <w:r>
        <w:rPr>
          <w:noProof/>
        </w:rPr>
        <w:lastRenderedPageBreak/>
        <w:drawing>
          <wp:inline distT="0" distB="0" distL="0" distR="0" wp14:anchorId="2955F1BE" wp14:editId="3B9D93E8">
            <wp:extent cx="6858000" cy="3592195"/>
            <wp:effectExtent l="0" t="0" r="0" b="8255"/>
            <wp:docPr id="21401465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7D871" wp14:editId="53C01B80">
            <wp:extent cx="6858000" cy="3566160"/>
            <wp:effectExtent l="0" t="0" r="0" b="0"/>
            <wp:docPr id="17687197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75FC2" wp14:editId="0B1600ED">
            <wp:extent cx="6858000" cy="3575050"/>
            <wp:effectExtent l="0" t="0" r="0" b="6350"/>
            <wp:docPr id="20299177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18738" wp14:editId="01A5913B">
            <wp:extent cx="6858000" cy="3549015"/>
            <wp:effectExtent l="0" t="0" r="0" b="0"/>
            <wp:docPr id="1106901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1B6C" w14:textId="27400160" w:rsidR="001855AB" w:rsidRPr="00F53527" w:rsidRDefault="001855AB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  <w:sectPr w:rsidR="001855AB" w:rsidRPr="00F53527" w:rsidSect="0099687C">
          <w:headerReference w:type="default" r:id="rId15"/>
          <w:footerReference w:type="even" r:id="rId16"/>
          <w:footerReference w:type="default" r:id="rId17"/>
          <w:pgSz w:w="12240" w:h="15840"/>
          <w:pgMar w:top="1094" w:right="720" w:bottom="531" w:left="720" w:header="284" w:footer="720" w:gutter="0"/>
          <w:cols w:space="720"/>
          <w:docGrid w:linePitch="360"/>
        </w:sectPr>
      </w:pPr>
    </w:p>
    <w:p w14:paraId="56667F31" w14:textId="77777777" w:rsidR="001855AB" w:rsidRDefault="001855AB" w:rsidP="00A673D6">
      <w:pPr>
        <w:spacing w:line="276" w:lineRule="auto"/>
        <w:rPr>
          <w:rFonts w:cs="Arial"/>
          <w:noProof/>
          <w:sz w:val="32"/>
          <w:szCs w:val="16"/>
          <w:lang w:val="es-PE"/>
        </w:rPr>
      </w:pPr>
      <w:r>
        <w:rPr>
          <w:rFonts w:cs="Arial"/>
          <w:noProof/>
          <w:sz w:val="32"/>
          <w:szCs w:val="16"/>
          <w:lang w:val="es-PE"/>
        </w:rPr>
        <w:lastRenderedPageBreak/>
        <w:t>2do Avance:</w:t>
      </w:r>
    </w:p>
    <w:p w14:paraId="25C3A49F" w14:textId="1965F680" w:rsidR="001855AB" w:rsidRDefault="001855AB" w:rsidP="00A673D6">
      <w:pPr>
        <w:spacing w:line="276" w:lineRule="auto"/>
        <w:rPr>
          <w:rFonts w:cs="Arial"/>
          <w:noProof/>
          <w:sz w:val="32"/>
          <w:szCs w:val="16"/>
          <w:lang w:val="es-PE"/>
        </w:rPr>
      </w:pPr>
      <w:r w:rsidRPr="001855AB">
        <w:rPr>
          <w:rFonts w:cs="Arial"/>
          <w:noProof/>
          <w:sz w:val="32"/>
          <w:szCs w:val="16"/>
          <w:lang w:val="es-PE"/>
        </w:rPr>
        <w:lastRenderedPageBreak/>
        <w:drawing>
          <wp:inline distT="0" distB="0" distL="0" distR="0" wp14:anchorId="77AE3E66" wp14:editId="729CCE35">
            <wp:extent cx="2619741" cy="7259063"/>
            <wp:effectExtent l="0" t="0" r="9525" b="0"/>
            <wp:docPr id="1818866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66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 w:val="32"/>
          <w:szCs w:val="16"/>
          <w:lang w:val="es-PE"/>
        </w:rPr>
        <w:br/>
      </w:r>
      <w:r>
        <w:rPr>
          <w:noProof/>
        </w:rPr>
        <w:lastRenderedPageBreak/>
        <w:drawing>
          <wp:inline distT="0" distB="0" distL="0" distR="0" wp14:anchorId="4C80B082" wp14:editId="6F652282">
            <wp:extent cx="6858000" cy="2515870"/>
            <wp:effectExtent l="0" t="0" r="0" b="0"/>
            <wp:docPr id="190139160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03C74" wp14:editId="2D16A4DD">
            <wp:extent cx="6858000" cy="3801745"/>
            <wp:effectExtent l="0" t="0" r="0" b="8255"/>
            <wp:docPr id="10028901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BDDB9" wp14:editId="1F595472">
            <wp:extent cx="3657600" cy="3581400"/>
            <wp:effectExtent l="0" t="0" r="0" b="0"/>
            <wp:docPr id="16396562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5C2CC" wp14:editId="780ABF81">
            <wp:extent cx="5400675" cy="514350"/>
            <wp:effectExtent l="0" t="0" r="9525" b="0"/>
            <wp:docPr id="12181702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5268" w14:textId="77777777" w:rsidR="002B2A73" w:rsidRPr="00F53527" w:rsidRDefault="002B2A73" w:rsidP="002B2A73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TRABAJO REALIZADO</w:t>
      </w:r>
    </w:p>
    <w:tbl>
      <w:tblPr>
        <w:tblW w:w="94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3"/>
        <w:gridCol w:w="5246"/>
        <w:gridCol w:w="3544"/>
      </w:tblGrid>
      <w:tr w:rsidR="002B2A73" w:rsidRPr="00F53527" w14:paraId="4213270F" w14:textId="77777777" w:rsidTr="002348CA">
        <w:trPr>
          <w:trHeight w:val="432"/>
        </w:trPr>
        <w:tc>
          <w:tcPr>
            <w:tcW w:w="703" w:type="dxa"/>
            <w:shd w:val="clear" w:color="auto" w:fill="D5DCE4" w:themeFill="text2" w:themeFillTint="33"/>
            <w:vAlign w:val="center"/>
            <w:hideMark/>
          </w:tcPr>
          <w:p w14:paraId="5F1A1D4C" w14:textId="77777777" w:rsidR="002B2A73" w:rsidRPr="00F53527" w:rsidRDefault="002B2A73" w:rsidP="002348CA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Tarea N°</w:t>
            </w:r>
          </w:p>
        </w:tc>
        <w:tc>
          <w:tcPr>
            <w:tcW w:w="5246" w:type="dxa"/>
            <w:shd w:val="clear" w:color="auto" w:fill="D5DCE4" w:themeFill="text2" w:themeFillTint="33"/>
            <w:vAlign w:val="center"/>
            <w:hideMark/>
          </w:tcPr>
          <w:p w14:paraId="07E2CB53" w14:textId="77777777" w:rsidR="002B2A73" w:rsidRPr="00F53527" w:rsidRDefault="002B2A73" w:rsidP="002348CA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Descripción de las actividades realizadas</w:t>
            </w:r>
          </w:p>
        </w:tc>
        <w:tc>
          <w:tcPr>
            <w:tcW w:w="3544" w:type="dxa"/>
            <w:shd w:val="clear" w:color="auto" w:fill="D5DCE4" w:themeFill="text2" w:themeFillTint="33"/>
            <w:vAlign w:val="center"/>
            <w:hideMark/>
          </w:tcPr>
          <w:p w14:paraId="229ED30C" w14:textId="77777777" w:rsidR="002B2A73" w:rsidRPr="00F53527" w:rsidRDefault="002B2A73" w:rsidP="002348CA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Responsable</w:t>
            </w:r>
          </w:p>
        </w:tc>
      </w:tr>
      <w:tr w:rsidR="002B2A73" w:rsidRPr="00F53527" w14:paraId="3039A384" w14:textId="77777777" w:rsidTr="002348C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73CE5106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1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D074692" w14:textId="77777777" w:rsidR="002B2A73" w:rsidRPr="00F53527" w:rsidRDefault="002B2A73" w:rsidP="002348C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Avance del análisis interno – Cadena de valor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2B1E64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36616F">
              <w:rPr>
                <w:rFonts w:cs="Arial"/>
                <w:color w:val="000000"/>
              </w:rPr>
              <w:t>Apaza Mamani, Edward Hernán</w:t>
            </w:r>
          </w:p>
        </w:tc>
      </w:tr>
      <w:tr w:rsidR="002B2A73" w:rsidRPr="00F53527" w14:paraId="58577267" w14:textId="77777777" w:rsidTr="002348C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2E42D9D8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2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ABF39B" w14:textId="77777777" w:rsidR="002B2A73" w:rsidRPr="00F53527" w:rsidRDefault="002B2A73" w:rsidP="002348C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Integración de las fortalezas y debilidades 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0AD6DBB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36616F">
              <w:rPr>
                <w:rFonts w:cs="Arial"/>
                <w:color w:val="000000"/>
              </w:rPr>
              <w:t>Ccalli Chata, Joel Robert</w:t>
            </w:r>
          </w:p>
        </w:tc>
      </w:tr>
      <w:tr w:rsidR="002B2A73" w:rsidRPr="00F53527" w14:paraId="49AE0FFB" w14:textId="77777777" w:rsidTr="002348C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2DCCC098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3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0565A1" w14:textId="77777777" w:rsidR="002B2A73" w:rsidRPr="00F53527" w:rsidRDefault="002B2A73" w:rsidP="002348C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Integración de las fortalezas y debilidades 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18A63C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36616F">
              <w:rPr>
                <w:rFonts w:cs="Arial"/>
                <w:color w:val="000000"/>
              </w:rPr>
              <w:t>Llantay Machaca, Marjiory Grace</w:t>
            </w:r>
          </w:p>
        </w:tc>
      </w:tr>
      <w:tr w:rsidR="002B2A73" w:rsidRPr="00F53527" w14:paraId="2AF27C22" w14:textId="77777777" w:rsidTr="002348C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35A7F543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4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778E675" w14:textId="77777777" w:rsidR="002B2A73" w:rsidRPr="00F53527" w:rsidRDefault="002B2A73" w:rsidP="002348C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Avance del análisis interno – Cadena de valor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42DC52F" w14:textId="77777777" w:rsidR="002B2A73" w:rsidRPr="00F53527" w:rsidRDefault="002B2A73" w:rsidP="002348C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36616F">
              <w:rPr>
                <w:rFonts w:cs="Arial"/>
                <w:color w:val="000000"/>
              </w:rPr>
              <w:t>Ticahuanca Fiorela Milady</w:t>
            </w:r>
          </w:p>
        </w:tc>
      </w:tr>
    </w:tbl>
    <w:p w14:paraId="25DDD295" w14:textId="77777777" w:rsidR="00A673D6" w:rsidRPr="00F53527" w:rsidRDefault="00A673D6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sectPr w:rsidR="00A673D6" w:rsidRPr="00F53527" w:rsidSect="005C1707">
      <w:pgSz w:w="12240" w:h="15840"/>
      <w:pgMar w:top="53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2C46B" w14:textId="77777777" w:rsidR="00BA044C" w:rsidRDefault="00BA044C" w:rsidP="00D4300C">
      <w:r>
        <w:separator/>
      </w:r>
    </w:p>
  </w:endnote>
  <w:endnote w:type="continuationSeparator" w:id="0">
    <w:p w14:paraId="3B0AE710" w14:textId="77777777" w:rsidR="00BA044C" w:rsidRDefault="00BA044C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uerp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48433555"/>
      <w:docPartObj>
        <w:docPartGallery w:val="Page Numbers (Bottom of Page)"/>
        <w:docPartUnique/>
      </w:docPartObj>
    </w:sdtPr>
    <w:sdtContent>
      <w:p w14:paraId="00DDB6C8" w14:textId="77777777" w:rsidR="00D7230F" w:rsidRDefault="00D7230F" w:rsidP="005B0B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4B9BBF8" w14:textId="77777777" w:rsidR="00D7230F" w:rsidRDefault="00D7230F" w:rsidP="00BA1C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139B3" w14:textId="77777777" w:rsidR="00D7230F" w:rsidRDefault="00D7230F" w:rsidP="00BA1C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87B24" w14:textId="77777777" w:rsidR="00BA044C" w:rsidRDefault="00BA044C" w:rsidP="00D4300C">
      <w:r>
        <w:separator/>
      </w:r>
    </w:p>
  </w:footnote>
  <w:footnote w:type="continuationSeparator" w:id="0">
    <w:p w14:paraId="38878252" w14:textId="77777777" w:rsidR="00BA044C" w:rsidRDefault="00BA044C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2F87A" w14:textId="77777777" w:rsidR="001B44D5" w:rsidRPr="0099687C" w:rsidRDefault="0099687C" w:rsidP="0099687C">
    <w:pPr>
      <w:rPr>
        <w:rFonts w:cs="Arial"/>
        <w:noProof/>
        <w:color w:val="808080" w:themeColor="background1" w:themeShade="80"/>
        <w:sz w:val="16"/>
        <w:szCs w:val="16"/>
        <w:lang w:val="es-PE"/>
      </w:rPr>
    </w:pPr>
    <w:r w:rsidRPr="0099687C">
      <w:rPr>
        <w:rFonts w:cs="Arial"/>
        <w:noProof/>
        <w:color w:val="808080" w:themeColor="background1" w:themeShade="80"/>
        <w:sz w:val="16"/>
        <w:szCs w:val="16"/>
        <w:lang w:val="es-PE"/>
      </w:rPr>
      <w:t>INTELIGENCIA ARTIFICIAL - UNIDAD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064486">
    <w:abstractNumId w:val="9"/>
  </w:num>
  <w:num w:numId="2" w16cid:durableId="276958106">
    <w:abstractNumId w:val="8"/>
  </w:num>
  <w:num w:numId="3" w16cid:durableId="1069578804">
    <w:abstractNumId w:val="7"/>
  </w:num>
  <w:num w:numId="4" w16cid:durableId="472526282">
    <w:abstractNumId w:val="6"/>
  </w:num>
  <w:num w:numId="5" w16cid:durableId="62065406">
    <w:abstractNumId w:val="5"/>
  </w:num>
  <w:num w:numId="6" w16cid:durableId="1042100410">
    <w:abstractNumId w:val="4"/>
  </w:num>
  <w:num w:numId="7" w16cid:durableId="1418402618">
    <w:abstractNumId w:val="3"/>
  </w:num>
  <w:num w:numId="8" w16cid:durableId="1891919954">
    <w:abstractNumId w:val="2"/>
  </w:num>
  <w:num w:numId="9" w16cid:durableId="619454291">
    <w:abstractNumId w:val="1"/>
  </w:num>
  <w:num w:numId="10" w16cid:durableId="2136096594">
    <w:abstractNumId w:val="0"/>
  </w:num>
  <w:num w:numId="11" w16cid:durableId="591545433">
    <w:abstractNumId w:val="24"/>
  </w:num>
  <w:num w:numId="12" w16cid:durableId="2073455767">
    <w:abstractNumId w:val="34"/>
  </w:num>
  <w:num w:numId="13" w16cid:durableId="142815785">
    <w:abstractNumId w:val="33"/>
  </w:num>
  <w:num w:numId="14" w16cid:durableId="1840803450">
    <w:abstractNumId w:val="20"/>
  </w:num>
  <w:num w:numId="15" w16cid:durableId="2021545744">
    <w:abstractNumId w:val="16"/>
  </w:num>
  <w:num w:numId="16" w16cid:durableId="1096515469">
    <w:abstractNumId w:val="23"/>
  </w:num>
  <w:num w:numId="17" w16cid:durableId="200166956">
    <w:abstractNumId w:val="29"/>
  </w:num>
  <w:num w:numId="18" w16cid:durableId="1033382558">
    <w:abstractNumId w:val="28"/>
  </w:num>
  <w:num w:numId="19" w16cid:durableId="1730566578">
    <w:abstractNumId w:val="13"/>
  </w:num>
  <w:num w:numId="20" w16cid:durableId="669911093">
    <w:abstractNumId w:val="14"/>
  </w:num>
  <w:num w:numId="21" w16cid:durableId="1075668478">
    <w:abstractNumId w:val="25"/>
  </w:num>
  <w:num w:numId="22" w16cid:durableId="1487286841">
    <w:abstractNumId w:val="17"/>
  </w:num>
  <w:num w:numId="23" w16cid:durableId="430860845">
    <w:abstractNumId w:val="15"/>
  </w:num>
  <w:num w:numId="24" w16cid:durableId="1436099806">
    <w:abstractNumId w:val="10"/>
  </w:num>
  <w:num w:numId="25" w16cid:durableId="1318265047">
    <w:abstractNumId w:val="26"/>
  </w:num>
  <w:num w:numId="26" w16cid:durableId="1938170310">
    <w:abstractNumId w:val="27"/>
  </w:num>
  <w:num w:numId="27" w16cid:durableId="729158827">
    <w:abstractNumId w:val="32"/>
  </w:num>
  <w:num w:numId="28" w16cid:durableId="446313531">
    <w:abstractNumId w:val="35"/>
  </w:num>
  <w:num w:numId="29" w16cid:durableId="1756898836">
    <w:abstractNumId w:val="18"/>
  </w:num>
  <w:num w:numId="30" w16cid:durableId="1717659268">
    <w:abstractNumId w:val="30"/>
  </w:num>
  <w:num w:numId="31" w16cid:durableId="941959706">
    <w:abstractNumId w:val="11"/>
  </w:num>
  <w:num w:numId="32" w16cid:durableId="133529455">
    <w:abstractNumId w:val="31"/>
  </w:num>
  <w:num w:numId="33" w16cid:durableId="352850503">
    <w:abstractNumId w:val="22"/>
  </w:num>
  <w:num w:numId="34" w16cid:durableId="54596387">
    <w:abstractNumId w:val="36"/>
  </w:num>
  <w:num w:numId="35" w16cid:durableId="1534920493">
    <w:abstractNumId w:val="19"/>
  </w:num>
  <w:num w:numId="36" w16cid:durableId="349525976">
    <w:abstractNumId w:val="12"/>
  </w:num>
  <w:num w:numId="37" w16cid:durableId="20967792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33D87"/>
    <w:rsid w:val="00142A5D"/>
    <w:rsid w:val="001472A1"/>
    <w:rsid w:val="00156D7F"/>
    <w:rsid w:val="00171DDB"/>
    <w:rsid w:val="001720F6"/>
    <w:rsid w:val="00177F32"/>
    <w:rsid w:val="001855AB"/>
    <w:rsid w:val="001906FF"/>
    <w:rsid w:val="001962A6"/>
    <w:rsid w:val="001978E0"/>
    <w:rsid w:val="00197E3B"/>
    <w:rsid w:val="001A6E4B"/>
    <w:rsid w:val="001B1353"/>
    <w:rsid w:val="001B13E9"/>
    <w:rsid w:val="001B44D5"/>
    <w:rsid w:val="001B634B"/>
    <w:rsid w:val="001C28B8"/>
    <w:rsid w:val="001C39AD"/>
    <w:rsid w:val="001C61A0"/>
    <w:rsid w:val="001C7751"/>
    <w:rsid w:val="001D1964"/>
    <w:rsid w:val="001E63C8"/>
    <w:rsid w:val="00204701"/>
    <w:rsid w:val="002152A4"/>
    <w:rsid w:val="00217102"/>
    <w:rsid w:val="002218D2"/>
    <w:rsid w:val="00222BA1"/>
    <w:rsid w:val="00246A17"/>
    <w:rsid w:val="00247CBE"/>
    <w:rsid w:val="002507EE"/>
    <w:rsid w:val="00251320"/>
    <w:rsid w:val="00254A5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2A73"/>
    <w:rsid w:val="002B5D26"/>
    <w:rsid w:val="002D38C6"/>
    <w:rsid w:val="002E4407"/>
    <w:rsid w:val="002F23D3"/>
    <w:rsid w:val="002F2C0D"/>
    <w:rsid w:val="002F39CD"/>
    <w:rsid w:val="002F7A64"/>
    <w:rsid w:val="00303C60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C1707"/>
    <w:rsid w:val="005D6028"/>
    <w:rsid w:val="005E2CD8"/>
    <w:rsid w:val="005E5BF6"/>
    <w:rsid w:val="005F5ABE"/>
    <w:rsid w:val="005F76AF"/>
    <w:rsid w:val="00607A0A"/>
    <w:rsid w:val="00614981"/>
    <w:rsid w:val="0061563E"/>
    <w:rsid w:val="00621956"/>
    <w:rsid w:val="00623C56"/>
    <w:rsid w:val="00626A50"/>
    <w:rsid w:val="00664BC7"/>
    <w:rsid w:val="00665C75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5B47"/>
    <w:rsid w:val="008E6621"/>
    <w:rsid w:val="008F0F82"/>
    <w:rsid w:val="008F1AEF"/>
    <w:rsid w:val="009152A8"/>
    <w:rsid w:val="009212F2"/>
    <w:rsid w:val="00937A68"/>
    <w:rsid w:val="009419B0"/>
    <w:rsid w:val="00942BD8"/>
    <w:rsid w:val="00951F56"/>
    <w:rsid w:val="00970A5D"/>
    <w:rsid w:val="00976532"/>
    <w:rsid w:val="00982B8C"/>
    <w:rsid w:val="009920A2"/>
    <w:rsid w:val="0099687C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2242"/>
    <w:rsid w:val="00A6224F"/>
    <w:rsid w:val="00A6738D"/>
    <w:rsid w:val="00A673D6"/>
    <w:rsid w:val="00A673D8"/>
    <w:rsid w:val="00A73209"/>
    <w:rsid w:val="00A7524A"/>
    <w:rsid w:val="00A76CAD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70425"/>
    <w:rsid w:val="00B81AEC"/>
    <w:rsid w:val="00B8310A"/>
    <w:rsid w:val="00B832F4"/>
    <w:rsid w:val="00B83E3A"/>
    <w:rsid w:val="00B8500C"/>
    <w:rsid w:val="00B850F5"/>
    <w:rsid w:val="00BA044C"/>
    <w:rsid w:val="00BA04B9"/>
    <w:rsid w:val="00BA1CA5"/>
    <w:rsid w:val="00BA1F11"/>
    <w:rsid w:val="00BA7868"/>
    <w:rsid w:val="00BB52C1"/>
    <w:rsid w:val="00BC38F6"/>
    <w:rsid w:val="00BC7F9D"/>
    <w:rsid w:val="00C002CD"/>
    <w:rsid w:val="00C12C0B"/>
    <w:rsid w:val="00C425A7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A2CD6"/>
    <w:rsid w:val="00CB3106"/>
    <w:rsid w:val="00CB4DF0"/>
    <w:rsid w:val="00CB7FA5"/>
    <w:rsid w:val="00CC2F5F"/>
    <w:rsid w:val="00CC6416"/>
    <w:rsid w:val="00CD27A8"/>
    <w:rsid w:val="00CD3675"/>
    <w:rsid w:val="00CD426A"/>
    <w:rsid w:val="00CD579B"/>
    <w:rsid w:val="00CD6D09"/>
    <w:rsid w:val="00CE2699"/>
    <w:rsid w:val="00D022DF"/>
    <w:rsid w:val="00D105DB"/>
    <w:rsid w:val="00D130E2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9321D"/>
    <w:rsid w:val="00DA3D45"/>
    <w:rsid w:val="00DA7690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53527"/>
    <w:rsid w:val="00F60090"/>
    <w:rsid w:val="00F61C92"/>
    <w:rsid w:val="00F7606F"/>
    <w:rsid w:val="00F82A49"/>
    <w:rsid w:val="00F85E87"/>
    <w:rsid w:val="00F90516"/>
    <w:rsid w:val="00F922B3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F89009"/>
  <w15:docId w15:val="{CFA0C5A8-2386-43BC-9C6A-2A6F4F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Ttulo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Encabezado">
    <w:name w:val="header"/>
    <w:basedOn w:val="Normal"/>
    <w:link w:val="EncabezadoCar"/>
    <w:unhideWhenUsed/>
    <w:rsid w:val="00027F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27FE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nhideWhenUsed/>
    <w:rsid w:val="00027F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Nmerodepgina">
    <w:name w:val="page number"/>
    <w:basedOn w:val="Fuentedeprrafopredeter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Textoindependiente"/>
    <w:qFormat/>
    <w:rsid w:val="005A0145"/>
    <w:rPr>
      <w:rFonts w:cs="Arial"/>
      <w:noProof/>
      <w:color w:val="44546A" w:themeColor="text2"/>
      <w:sz w:val="36"/>
    </w:rPr>
  </w:style>
  <w:style w:type="paragraph" w:styleId="Textoindependiente">
    <w:name w:val="Body Text"/>
    <w:basedOn w:val="Normal"/>
    <w:link w:val="TextoindependienteCar"/>
    <w:semiHidden/>
    <w:unhideWhenUsed/>
    <w:rsid w:val="005A01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A0145"/>
    <w:rPr>
      <w:rFonts w:ascii="Century Gothic" w:eastAsia="Calibri" w:hAnsi="Century Gothic"/>
      <w:sz w:val="18"/>
      <w:szCs w:val="18"/>
    </w:rPr>
  </w:style>
  <w:style w:type="character" w:customStyle="1" w:styleId="selectable-text">
    <w:name w:val="selectable-text"/>
    <w:basedOn w:val="Fuentedeprrafopredeter"/>
    <w:rsid w:val="001B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CA10F-BC2C-4A11-A4CB-D37A5CEA49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IC-Project-Status-Report-10673.dotx</Template>
  <TotalTime>4</TotalTime>
  <Pages>7</Pages>
  <Words>310</Words>
  <Characters>1710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 ROBERT CCALLI CHATA</dc:creator>
  <cp:lastModifiedBy>HP</cp:lastModifiedBy>
  <cp:revision>4</cp:revision>
  <cp:lastPrinted>2018-12-11T20:33:00Z</cp:lastPrinted>
  <dcterms:created xsi:type="dcterms:W3CDTF">2024-05-24T00:41:00Z</dcterms:created>
  <dcterms:modified xsi:type="dcterms:W3CDTF">2024-05-24T00:56:00Z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